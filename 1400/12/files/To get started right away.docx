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3846"/>
        <w:gridCol w:w="1014"/>
        <w:gridCol w:w="4630"/>
        <w:gridCol w:w="1081"/>
        <w:gridCol w:w="3843"/>
      </w:tblGrid>
      <w:tr w:rsidR="004D4D03">
        <w:trPr>
          <w:cantSplit/>
          <w:trHeight w:hRule="exact" w:val="10656"/>
          <w:jc w:val="center"/>
        </w:trPr>
        <w:tc>
          <w:tcPr>
            <w:tcW w:w="3846" w:type="dxa"/>
          </w:tcPr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831"/>
            </w:tblGrid>
            <w:tr w:rsidR="004D4D03">
              <w:trPr>
                <w:trHeight w:hRule="exact" w:val="86"/>
              </w:trPr>
              <w:tc>
                <w:tcPr>
                  <w:tcW w:w="3831" w:type="dxa"/>
                  <w:shd w:val="clear" w:color="auto" w:fill="000000" w:themeFill="text1"/>
                </w:tcPr>
                <w:p w:rsidR="004D4D03" w:rsidRDefault="004D4D03">
                  <w:pPr>
                    <w:spacing w:after="180" w:line="288" w:lineRule="auto"/>
                  </w:pPr>
                </w:p>
              </w:tc>
            </w:tr>
          </w:tbl>
          <w:p w:rsidR="004D4D03" w:rsidRDefault="004D4D0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Layout table"/>
            </w:tblPr>
            <w:tblGrid>
              <w:gridCol w:w="3836"/>
            </w:tblGrid>
            <w:tr w:rsidR="004D4D03">
              <w:tc>
                <w:tcPr>
                  <w:tcW w:w="3836" w:type="dxa"/>
                  <w:shd w:val="clear" w:color="auto" w:fill="000000" w:themeFill="text1"/>
                </w:tcPr>
                <w:p w:rsidR="004D4D03" w:rsidRDefault="00194283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430780" cy="2118360"/>
                        <wp:effectExtent l="0" t="0" r="7620" b="0"/>
                        <wp:docPr id="6" name="Picture 6" title="Photo of seats at an airpor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0780" cy="21183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D4D03">
              <w:trPr>
                <w:trHeight w:hRule="exact" w:val="1498"/>
              </w:trPr>
              <w:sdt>
                <w:sdtPr>
                  <w:id w:val="1041788294"/>
                  <w:placeholder>
                    <w:docPart w:val="3141A835079E4D3EBFE37C361C557124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836" w:type="dxa"/>
                      <w:shd w:val="clear" w:color="auto" w:fill="000000" w:themeFill="text1"/>
                    </w:tcPr>
                    <w:p w:rsidR="004D4D03" w:rsidRDefault="00194283">
                      <w:pPr>
                        <w:pStyle w:val="Caption"/>
                      </w:pPr>
                      <w:r>
                        <w:t>To get started right away, just tap any placeholder text (such as this) and start typing to replace it with your own.</w:t>
                      </w:r>
                    </w:p>
                  </w:tc>
                </w:sdtContent>
              </w:sdt>
            </w:tr>
          </w:tbl>
          <w:sdt>
            <w:sdtPr>
              <w:id w:val="-1502658452"/>
              <w:placeholder>
                <w:docPart w:val="1E185E0197C54FFF8E52574446B14A2F"/>
              </w:placeholder>
              <w:temporary/>
              <w:showingPlcHdr/>
              <w15:appearance w15:val="hidden"/>
              <w:text/>
            </w:sdtPr>
            <w:sdtEndPr/>
            <w:sdtContent>
              <w:p w:rsidR="004D4D03" w:rsidRDefault="00194283">
                <w:pPr>
                  <w:pStyle w:val="Heading1"/>
                </w:pPr>
                <w:r>
                  <w:t>This would be a great place for a mission statement.</w:t>
                </w:r>
              </w:p>
            </w:sdtContent>
          </w:sdt>
          <w:sdt>
            <w:sdtPr>
              <w:id w:val="1279221871"/>
              <w:placeholder>
                <w:docPart w:val="98ACEFA6CAFB427AAFFFFF7D207B695C"/>
              </w:placeholder>
              <w:temporary/>
              <w:showingPlcHdr/>
              <w15:appearance w15:val="hidden"/>
            </w:sdtPr>
            <w:sdtEndPr/>
            <w:sdtContent>
              <w:p w:rsidR="004D4D03" w:rsidRDefault="00194283">
                <w:r>
                  <w:t xml:space="preserve">You can use this fresh, professional brochure just as it is or easily </w:t>
                </w:r>
                <w:r>
                  <w:t>customize it.</w:t>
                </w:r>
              </w:p>
              <w:p w:rsidR="004D4D03" w:rsidRDefault="00194283">
                <w:r>
                  <w:t>On the next page, we’ve added a few tips (like this one) to help you get started. To replace any tip text with your own, just tap it and begin typing.</w:t>
                </w:r>
              </w:p>
            </w:sdtContent>
          </w:sdt>
        </w:tc>
        <w:tc>
          <w:tcPr>
            <w:tcW w:w="1014" w:type="dxa"/>
            <w:textDirection w:val="btLr"/>
          </w:tcPr>
          <w:p w:rsidR="004D4D03" w:rsidRDefault="004D4D03"/>
        </w:tc>
        <w:tc>
          <w:tcPr>
            <w:tcW w:w="4630" w:type="dxa"/>
          </w:tcPr>
          <w:tbl>
            <w:tblPr>
              <w:tblStyle w:val="BrochureHostTable"/>
              <w:tblW w:w="5000" w:type="pct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217"/>
              <w:gridCol w:w="1328"/>
              <w:gridCol w:w="85"/>
            </w:tblGrid>
            <w:tr w:rsidR="004D4D03">
              <w:trPr>
                <w:cantSplit/>
                <w:trHeight w:hRule="exact" w:val="2016"/>
              </w:trPr>
              <w:tc>
                <w:tcPr>
                  <w:tcW w:w="3474" w:type="pct"/>
                  <w:textDirection w:val="btLr"/>
                </w:tcPr>
                <w:p w:rsidR="004D4D03" w:rsidRDefault="004D4D03"/>
              </w:tc>
              <w:tc>
                <w:tcPr>
                  <w:tcW w:w="1434" w:type="pct"/>
                  <w:textDirection w:val="btLr"/>
                  <w:vAlign w:val="bottom"/>
                </w:tcPr>
                <w:p w:rsidR="004D4D03" w:rsidRDefault="004D4D03">
                  <w:pPr>
                    <w:spacing w:after="180"/>
                  </w:pPr>
                </w:p>
              </w:tc>
              <w:tc>
                <w:tcPr>
                  <w:tcW w:w="92" w:type="pct"/>
                  <w:shd w:val="clear" w:color="auto" w:fill="000000" w:themeFill="text1"/>
                  <w:textDirection w:val="btLr"/>
                  <w:vAlign w:val="bottom"/>
                </w:tcPr>
                <w:p w:rsidR="004D4D03" w:rsidRDefault="004D4D03"/>
              </w:tc>
            </w:tr>
            <w:tr w:rsidR="004D4D03">
              <w:trPr>
                <w:cantSplit/>
                <w:trHeight w:hRule="exact" w:val="288"/>
              </w:trPr>
              <w:tc>
                <w:tcPr>
                  <w:tcW w:w="3474" w:type="pct"/>
                  <w:textDirection w:val="btLr"/>
                </w:tcPr>
                <w:p w:rsidR="004D4D03" w:rsidRDefault="004D4D03"/>
              </w:tc>
              <w:tc>
                <w:tcPr>
                  <w:tcW w:w="1434" w:type="pct"/>
                  <w:textDirection w:val="btLr"/>
                  <w:vAlign w:val="bottom"/>
                </w:tcPr>
                <w:p w:rsidR="004D4D03" w:rsidRDefault="004D4D03"/>
              </w:tc>
              <w:tc>
                <w:tcPr>
                  <w:tcW w:w="92" w:type="pct"/>
                  <w:shd w:val="clear" w:color="auto" w:fill="auto"/>
                  <w:textDirection w:val="btLr"/>
                  <w:vAlign w:val="bottom"/>
                </w:tcPr>
                <w:p w:rsidR="004D4D03" w:rsidRDefault="004D4D03"/>
              </w:tc>
            </w:tr>
            <w:tr w:rsidR="004D4D03">
              <w:trPr>
                <w:cantSplit/>
                <w:trHeight w:hRule="exact" w:val="5472"/>
              </w:trPr>
              <w:tc>
                <w:tcPr>
                  <w:tcW w:w="3474" w:type="pct"/>
                  <w:textDirection w:val="btLr"/>
                </w:tcPr>
                <w:p w:rsidR="004D4D03" w:rsidRDefault="00194283">
                  <w:pPr>
                    <w:pStyle w:val="RecipientName"/>
                  </w:pPr>
                  <w:sdt>
                    <w:sdtPr>
                      <w:id w:val="791878393"/>
                      <w:placeholder>
                        <w:docPart w:val="2AB5758D16E444B89E9E77F770B08E63"/>
                      </w:placeholder>
                      <w:temporary/>
                      <w:showingPlcHdr/>
                      <w15:appearance w15:val="hidden"/>
                      <w:text/>
                    </w:sdtPr>
                    <w:sdtEndPr/>
                    <w:sdtContent>
                      <w:r>
                        <w:t>Recipient</w:t>
                      </w:r>
                    </w:sdtContent>
                  </w:sdt>
                </w:p>
                <w:sdt>
                  <w:sdtPr>
                    <w:id w:val="-987158602"/>
                    <w:placeholder>
                      <w:docPart w:val="910F59DB796648EDABC011053E8B47C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4D4D03" w:rsidRDefault="00194283">
                      <w:pPr>
                        <w:pStyle w:val="RecipientAddress"/>
                      </w:pPr>
                      <w:r>
                        <w:t>Street Address</w:t>
                      </w:r>
                      <w:r>
                        <w:br/>
                        <w:t>City, ST ZIP Code</w:t>
                      </w:r>
                    </w:p>
                  </w:sdtContent>
                </w:sdt>
              </w:tc>
              <w:tc>
                <w:tcPr>
                  <w:tcW w:w="1434" w:type="pct"/>
                  <w:textDirection w:val="btLr"/>
                  <w:vAlign w:val="bottom"/>
                </w:tcPr>
                <w:p w:rsidR="004D4D03" w:rsidRDefault="00194283">
                  <w:pPr>
                    <w:pStyle w:val="ContactInfo"/>
                  </w:pPr>
                  <w:sdt>
                    <w:sdtPr>
                      <w:alias w:val="Website"/>
                      <w:tag w:val="Website"/>
                      <w:id w:val="362251725"/>
                      <w:placeholder>
                        <w:docPart w:val="A0DD23B769F64CB688EEBE76D556A363"/>
                      </w:placeholder>
                      <w:temporary/>
                      <w:showingPlcHdr/>
                      <w:dataBinding w:prefixMappings="xmlns:ns0='http://schemas.openxmlformats.org/officeDocument/2006/extended-properties' " w:xpath="/ns0:Properties[1]/ns0:Manager[1]" w:storeItemID="{6668398D-A668-4E3E-A5EB-62B293D839F1}"/>
                      <w15:appearance w15:val="hidden"/>
                      <w:text/>
                    </w:sdtPr>
                    <w:sdtEndPr/>
                    <w:sdtContent>
                      <w:r>
                        <w:t>Website</w:t>
                      </w:r>
                    </w:sdtContent>
                  </w:sdt>
                </w:p>
                <w:sdt>
                  <w:sdtPr>
                    <w:alias w:val="Email"/>
                    <w:tag w:val="Email"/>
                    <w:id w:val="1908571517"/>
                    <w:placeholder>
                      <w:docPart w:val="6F966E5D073542E1AE34BB268EE5DBE8"/>
                    </w:placeholder>
                    <w:temporary/>
                    <w:showingPlcHdr/>
                    <w:dataBinding w:prefixMappings="xmlns:ns0='http://schemas.microsoft.com/office/2006/coverPageProps' " w:xpath="/ns0:CoverPageProperties[1]/ns0:CompanyEmail[1]" w:storeItemID="{55AF091B-3C7A-41E3-B477-F2FDAA23CFDA}"/>
                    <w15:appearance w15:val="hidden"/>
                    <w:text/>
                  </w:sdtPr>
                  <w:sdtEndPr/>
                  <w:sdtContent>
                    <w:p w:rsidR="004D4D03" w:rsidRDefault="00194283">
                      <w:pPr>
                        <w:pStyle w:val="ContactInfo"/>
                      </w:pPr>
                      <w:r>
                        <w:t>Email</w:t>
                      </w:r>
                    </w:p>
                  </w:sdtContent>
                </w:sdt>
              </w:tc>
              <w:tc>
                <w:tcPr>
                  <w:tcW w:w="92" w:type="pct"/>
                  <w:shd w:val="clear" w:color="auto" w:fill="000000" w:themeFill="text1"/>
                  <w:textDirection w:val="btLr"/>
                  <w:vAlign w:val="bottom"/>
                </w:tcPr>
                <w:p w:rsidR="004D4D03" w:rsidRDefault="004D4D03"/>
              </w:tc>
            </w:tr>
            <w:tr w:rsidR="004D4D03">
              <w:trPr>
                <w:cantSplit/>
                <w:trHeight w:hRule="exact" w:val="2880"/>
              </w:trPr>
              <w:tc>
                <w:tcPr>
                  <w:tcW w:w="3474" w:type="pct"/>
                  <w:textDirection w:val="btLr"/>
                </w:tcPr>
                <w:p w:rsidR="004D4D03" w:rsidRDefault="00194283">
                  <w:pPr>
                    <w:pStyle w:val="ContactInfo"/>
                    <w:spacing w:line="288" w:lineRule="auto"/>
                  </w:pPr>
                  <w:sdt>
                    <w:sdtPr>
                      <w:alias w:val="Company Name"/>
                      <w:tag w:val=""/>
                      <w:id w:val="-1083366144"/>
                      <w:placeholder>
                        <w:docPart w:val="3686D9F13F6B4881B614C56698D0286F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r w:rsidR="00A71104">
                        <w:rPr>
                          <w:rtl/>
                        </w:rPr>
                        <w:t>احسان نوین</w:t>
                      </w:r>
                    </w:sdtContent>
                  </w:sdt>
                </w:p>
                <w:p w:rsidR="004D4D03" w:rsidRDefault="00194283">
                  <w:pPr>
                    <w:pStyle w:val="ContactInfo"/>
                    <w:spacing w:line="288" w:lineRule="auto"/>
                  </w:pPr>
                  <w:sdt>
                    <w:sdtPr>
                      <w:alias w:val="Address"/>
                      <w:tag w:val="Address"/>
                      <w:id w:val="-1189594973"/>
                      <w:placeholder>
                        <w:docPart w:val="F038B7978EBB48C5B2A36C59BBCF72F8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>
                        <w:t>Street Address</w:t>
                      </w:r>
                      <w:r>
                        <w:br/>
                        <w:t>City, ST ZIP</w:t>
                      </w:r>
                    </w:sdtContent>
                  </w:sdt>
                </w:p>
              </w:tc>
              <w:tc>
                <w:tcPr>
                  <w:tcW w:w="1434" w:type="pct"/>
                  <w:textDirection w:val="btLr"/>
                  <w:vAlign w:val="bottom"/>
                </w:tcPr>
                <w:p w:rsidR="004D4D03" w:rsidRDefault="00194283">
                  <w:pPr>
                    <w:pStyle w:val="ContactInfo"/>
                    <w:spacing w:line="288" w:lineRule="auto"/>
                  </w:pPr>
                  <w:r>
                    <w:t xml:space="preserve">Tel </w:t>
                  </w:r>
                  <w:sdt>
                    <w:sdtPr>
                      <w:alias w:val="Telephone"/>
                      <w:tag w:val="Telephone"/>
                      <w:id w:val="2050645240"/>
                      <w:placeholder>
                        <w:docPart w:val="A1BDA4CF95304168A1965B7C600D0CDF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Phone[1]" w:storeItemID="{55AF091B-3C7A-41E3-B477-F2FDAA23CFDA}"/>
                      <w15:appearance w15:val="hidden"/>
                      <w:text/>
                    </w:sdtPr>
                    <w:sdtEndPr/>
                    <w:sdtContent>
                      <w:r>
                        <w:t>Telephone</w:t>
                      </w:r>
                    </w:sdtContent>
                  </w:sdt>
                </w:p>
                <w:p w:rsidR="004D4D03" w:rsidRDefault="00194283">
                  <w:pPr>
                    <w:pStyle w:val="ContactInfo"/>
                  </w:pPr>
                  <w:r>
                    <w:t xml:space="preserve">Fax </w:t>
                  </w:r>
                  <w:sdt>
                    <w:sdtPr>
                      <w:alias w:val="Fax"/>
                      <w:tag w:val="Fax"/>
                      <w:id w:val="-371922971"/>
                      <w:placeholder>
                        <w:docPart w:val="BC202ABE7D5343F9811C3036971737D4"/>
                      </w:placeholder>
                      <w:temporary/>
                      <w:showingPlcHdr/>
                      <w:dataBinding w:prefixMappings="xmlns:ns0='http://schemas.microsoft.com/office/2006/coverPageProps' " w:xpath="/ns0:CoverPageProperties[1]/ns0:CompanyFax[1]" w:storeItemID="{55AF091B-3C7A-41E3-B477-F2FDAA23CFDA}"/>
                      <w15:appearance w15:val="hidden"/>
                      <w:text/>
                    </w:sdtPr>
                    <w:sdtEndPr/>
                    <w:sdtContent>
                      <w:r>
                        <w:t>Fax</w:t>
                      </w:r>
                    </w:sdtContent>
                  </w:sdt>
                </w:p>
              </w:tc>
              <w:tc>
                <w:tcPr>
                  <w:tcW w:w="92" w:type="pct"/>
                  <w:shd w:val="clear" w:color="auto" w:fill="000000" w:themeFill="text1"/>
                  <w:textDirection w:val="btLr"/>
                  <w:vAlign w:val="bottom"/>
                </w:tcPr>
                <w:p w:rsidR="004D4D03" w:rsidRDefault="004D4D03">
                  <w:pPr>
                    <w:spacing w:after="180" w:line="288" w:lineRule="auto"/>
                  </w:pPr>
                </w:p>
              </w:tc>
            </w:tr>
          </w:tbl>
          <w:p w:rsidR="004D4D03" w:rsidRDefault="004D4D03"/>
        </w:tc>
        <w:tc>
          <w:tcPr>
            <w:tcW w:w="1081" w:type="dxa"/>
            <w:textDirection w:val="btLr"/>
          </w:tcPr>
          <w:p w:rsidR="004D4D03" w:rsidRDefault="004D4D03"/>
        </w:tc>
        <w:tc>
          <w:tcPr>
            <w:tcW w:w="3843" w:type="dxa"/>
          </w:tcPr>
          <w:tbl>
            <w:tblPr>
              <w:tblStyle w:val="BrochureHostTable"/>
              <w:tblW w:w="0" w:type="auto"/>
              <w:tblLayout w:type="fixed"/>
              <w:tblLook w:val="04A0" w:firstRow="1" w:lastRow="0" w:firstColumn="1" w:lastColumn="0" w:noHBand="0" w:noVBand="1"/>
              <w:tblCaption w:val="Layout table"/>
            </w:tblPr>
            <w:tblGrid>
              <w:gridCol w:w="3828"/>
            </w:tblGrid>
            <w:tr w:rsidR="004D4D03">
              <w:trPr>
                <w:trHeight w:val="5328"/>
              </w:trPr>
              <w:sdt>
                <w:sdtPr>
                  <w:rPr>
                    <w:rFonts w:cs="B Zar"/>
                    <w:b w:val="0"/>
                    <w:bCs/>
                    <w:sz w:val="72"/>
                    <w:szCs w:val="72"/>
                    <w:rtl/>
                  </w:rPr>
                  <w:alias w:val="Company Name"/>
                  <w:tag w:val=""/>
                  <w:id w:val="1289861575"/>
                  <w:placeholder>
                    <w:docPart w:val="BF5890E9D0CB42D2B11B91AD6BBA1886"/>
                  </w:placeholder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15:appearance w15:val="hidden"/>
                  <w:text/>
                </w:sdtPr>
                <w:sdtEndPr/>
                <w:sdtContent>
                  <w:tc>
                    <w:tcPr>
                      <w:tcW w:w="3828" w:type="dxa"/>
                      <w:vAlign w:val="bottom"/>
                    </w:tcPr>
                    <w:p w:rsidR="004D4D03" w:rsidRDefault="00A71104" w:rsidP="00A71104">
                      <w:pPr>
                        <w:pStyle w:val="Title"/>
                        <w:bidi/>
                        <w:jc w:val="center"/>
                      </w:pPr>
                      <w:r w:rsidRPr="00A71104">
                        <w:rPr>
                          <w:rFonts w:cs="B Zar" w:hint="cs"/>
                          <w:b w:val="0"/>
                          <w:bCs/>
                          <w:sz w:val="72"/>
                          <w:szCs w:val="72"/>
                          <w:rtl/>
                          <w:lang w:bidi="fa-IR"/>
                        </w:rPr>
                        <w:t>احسان نوین</w:t>
                      </w:r>
                    </w:p>
                  </w:tc>
                </w:sdtContent>
              </w:sdt>
            </w:tr>
            <w:tr w:rsidR="004D4D03">
              <w:trPr>
                <w:trHeight w:hRule="exact" w:val="86"/>
              </w:trPr>
              <w:tc>
                <w:tcPr>
                  <w:tcW w:w="3828" w:type="dxa"/>
                  <w:shd w:val="clear" w:color="auto" w:fill="000000" w:themeFill="text1"/>
                </w:tcPr>
                <w:p w:rsidR="004D4D03" w:rsidRDefault="004D4D03">
                  <w:pPr>
                    <w:spacing w:after="180" w:line="288" w:lineRule="auto"/>
                  </w:pPr>
                </w:p>
              </w:tc>
            </w:tr>
            <w:tr w:rsidR="004D4D03">
              <w:trPr>
                <w:trHeight w:val="2650"/>
              </w:trPr>
              <w:tc>
                <w:tcPr>
                  <w:tcW w:w="3828" w:type="dxa"/>
                </w:tcPr>
                <w:p w:rsidR="004D4D03" w:rsidRPr="003D1B0C" w:rsidRDefault="00A71104" w:rsidP="00A71104">
                  <w:pPr>
                    <w:pStyle w:val="Subtitle"/>
                    <w:bidi/>
                    <w:jc w:val="center"/>
                    <w:rPr>
                      <w:rFonts w:cs="B Zar"/>
                      <w:i/>
                      <w:iCs w:val="0"/>
                      <w:szCs w:val="40"/>
                    </w:rPr>
                  </w:pPr>
                  <w:r w:rsidRPr="003D1B0C">
                    <w:rPr>
                      <w:rFonts w:cs="B Zar" w:hint="cs"/>
                      <w:i/>
                      <w:iCs w:val="0"/>
                      <w:szCs w:val="40"/>
                      <w:rtl/>
                    </w:rPr>
                    <w:t>صندوق سر</w:t>
                  </w:r>
                  <w:bookmarkStart w:id="0" w:name="_GoBack"/>
                  <w:bookmarkEnd w:id="0"/>
                  <w:r w:rsidRPr="003D1B0C">
                    <w:rPr>
                      <w:rFonts w:cs="B Zar" w:hint="cs"/>
                      <w:i/>
                      <w:iCs w:val="0"/>
                      <w:szCs w:val="40"/>
                      <w:rtl/>
                    </w:rPr>
                    <w:t>مایه گذاری</w:t>
                  </w:r>
                </w:p>
              </w:tc>
            </w:tr>
            <w:tr w:rsidR="004D4D03">
              <w:trPr>
                <w:trHeight w:val="2592"/>
              </w:trPr>
              <w:tc>
                <w:tcPr>
                  <w:tcW w:w="3828" w:type="dxa"/>
                  <w:vAlign w:val="bottom"/>
                </w:tcPr>
                <w:p w:rsidR="004D4D03" w:rsidRDefault="00AC2001">
                  <w:pPr>
                    <w:pStyle w:val="NoSpacing"/>
                  </w:pPr>
                  <w:r w:rsidRPr="00AC2001">
                    <w:rPr>
                      <w:noProof/>
                    </w:rPr>
                    <w:drawing>
                      <wp:inline distT="0" distB="0" distL="0" distR="0">
                        <wp:extent cx="2476572" cy="1022328"/>
                        <wp:effectExtent l="0" t="0" r="0" b="698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:\ehsan novin\rep\master\1400\files\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72" cy="102232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4D4D03" w:rsidRDefault="004D4D03"/>
        </w:tc>
      </w:tr>
    </w:tbl>
    <w:p w:rsidR="004D4D03" w:rsidRDefault="004D4D03">
      <w:pPr>
        <w:pStyle w:val="NoSpacing"/>
        <w:rPr>
          <w:sz w:val="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"/>
      </w:tblPr>
      <w:tblGrid>
        <w:gridCol w:w="3845"/>
        <w:gridCol w:w="1438"/>
        <w:gridCol w:w="3846"/>
        <w:gridCol w:w="1439"/>
        <w:gridCol w:w="3846"/>
      </w:tblGrid>
      <w:tr w:rsidR="004D4D03">
        <w:trPr>
          <w:cantSplit/>
          <w:trHeight w:hRule="exact" w:val="86"/>
          <w:jc w:val="center"/>
        </w:trPr>
        <w:tc>
          <w:tcPr>
            <w:tcW w:w="3845" w:type="dxa"/>
            <w:shd w:val="clear" w:color="auto" w:fill="000000" w:themeFill="text1"/>
          </w:tcPr>
          <w:p w:rsidR="004D4D03" w:rsidRDefault="00194283">
            <w:r>
              <w:lastRenderedPageBreak/>
              <w:t>r</w:t>
            </w:r>
          </w:p>
        </w:tc>
        <w:tc>
          <w:tcPr>
            <w:tcW w:w="1438" w:type="dxa"/>
          </w:tcPr>
          <w:p w:rsidR="004D4D03" w:rsidRDefault="004D4D03"/>
        </w:tc>
        <w:tc>
          <w:tcPr>
            <w:tcW w:w="3846" w:type="dxa"/>
            <w:shd w:val="clear" w:color="auto" w:fill="000000" w:themeFill="text1"/>
          </w:tcPr>
          <w:p w:rsidR="004D4D03" w:rsidRDefault="004D4D03"/>
        </w:tc>
        <w:tc>
          <w:tcPr>
            <w:tcW w:w="1439" w:type="dxa"/>
          </w:tcPr>
          <w:p w:rsidR="004D4D03" w:rsidRDefault="004D4D03"/>
        </w:tc>
        <w:tc>
          <w:tcPr>
            <w:tcW w:w="3846" w:type="dxa"/>
            <w:shd w:val="clear" w:color="auto" w:fill="000000" w:themeFill="text1"/>
          </w:tcPr>
          <w:p w:rsidR="004D4D03" w:rsidRDefault="004D4D03"/>
        </w:tc>
      </w:tr>
      <w:tr w:rsidR="004D4D03">
        <w:trPr>
          <w:cantSplit/>
          <w:trHeight w:val="10570"/>
          <w:jc w:val="center"/>
        </w:trPr>
        <w:tc>
          <w:tcPr>
            <w:tcW w:w="3845" w:type="dxa"/>
          </w:tcPr>
          <w:sdt>
            <w:sdtPr>
              <w:id w:val="33934008"/>
              <w:placeholder>
                <w:docPart w:val="4F7ACFDDD2C04CEE93FA4688AE746699"/>
              </w:placeholder>
              <w:temporary/>
              <w:showingPlcHdr/>
              <w15:appearance w15:val="hidden"/>
              <w:text/>
            </w:sdtPr>
            <w:sdtEndPr/>
            <w:sdtContent>
              <w:p w:rsidR="004D4D03" w:rsidRDefault="00194283">
                <w:pPr>
                  <w:pStyle w:val="Heading2"/>
                </w:pPr>
                <w:r>
                  <w:t>Think a document that looks this good has to be difficult to format? Think again!</w:t>
                </w:r>
              </w:p>
            </w:sdtContent>
          </w:sdt>
          <w:sdt>
            <w:sdtPr>
              <w:id w:val="889080526"/>
              <w:placeholder>
                <w:docPart w:val="9B3F4A40D3544ED3BA1B3124292347B1"/>
              </w:placeholder>
              <w:temporary/>
              <w:showingPlcHdr/>
              <w15:appearance w15:val="hidden"/>
            </w:sdtPr>
            <w:sdtEndPr/>
            <w:sdtContent>
              <w:p w:rsidR="004D4D03" w:rsidRDefault="00194283">
                <w:pPr>
                  <w:pStyle w:val="ListBullet"/>
                </w:pPr>
                <w:r>
                  <w:t xml:space="preserve">To easily apply any text formatting you see in this </w:t>
                </w:r>
                <w:r>
                  <w:t>document with just a tap, on the Home tab of the ribbon, check out Styles.</w:t>
                </w:r>
              </w:p>
              <w:p w:rsidR="004D4D03" w:rsidRDefault="00194283">
                <w:pPr>
                  <w:pStyle w:val="ListBullet"/>
                  <w:numPr>
                    <w:ilvl w:val="0"/>
                    <w:numId w:val="8"/>
                  </w:numPr>
                </w:pPr>
                <w:r>
                  <w:t>Use styles to easily format your Word documents in no time. For example, this text uses the List Bullet style.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Layout table"/>
            </w:tblPr>
            <w:tblGrid>
              <w:gridCol w:w="3836"/>
            </w:tblGrid>
            <w:tr w:rsidR="004D4D03">
              <w:tc>
                <w:tcPr>
                  <w:tcW w:w="3836" w:type="dxa"/>
                  <w:shd w:val="clear" w:color="auto" w:fill="000000" w:themeFill="text1"/>
                </w:tcPr>
                <w:p w:rsidR="004D4D03" w:rsidRDefault="00194283">
                  <w:r>
                    <w:rPr>
                      <w:noProof/>
                    </w:rPr>
                    <w:drawing>
                      <wp:inline distT="0" distB="0" distL="0" distR="0">
                        <wp:extent cx="2432304" cy="1591056"/>
                        <wp:effectExtent l="0" t="0" r="6350" b="9525"/>
                        <wp:docPr id="5" name="Picture 5" title="Photo of the outside windows on a buildi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304" cy="1591056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D4D03">
              <w:trPr>
                <w:trHeight w:hRule="exact" w:val="1498"/>
              </w:trPr>
              <w:sdt>
                <w:sdtPr>
                  <w:id w:val="-487328934"/>
                  <w:placeholder>
                    <w:docPart w:val="9BB458C2168741D5A46B2495B339327C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3836" w:type="dxa"/>
                      <w:shd w:val="clear" w:color="auto" w:fill="000000" w:themeFill="text1"/>
                    </w:tcPr>
                    <w:p w:rsidR="004D4D03" w:rsidRDefault="00194283">
                      <w:pPr>
                        <w:pStyle w:val="Caption"/>
                      </w:pPr>
                      <w:r>
                        <w:t xml:space="preserve">Find even more easy-to-use tools on the Insert tab, such as to </w:t>
                      </w:r>
                      <w:r>
                        <w:t>add a hyperlink, insert a comment, or add automatic page numbering.</w:t>
                      </w:r>
                    </w:p>
                  </w:tc>
                </w:sdtContent>
              </w:sdt>
            </w:tr>
          </w:tbl>
          <w:p w:rsidR="004D4D03" w:rsidRDefault="004D4D03"/>
        </w:tc>
        <w:tc>
          <w:tcPr>
            <w:tcW w:w="1438" w:type="dxa"/>
          </w:tcPr>
          <w:p w:rsidR="004D4D03" w:rsidRDefault="004D4D03"/>
        </w:tc>
        <w:tc>
          <w:tcPr>
            <w:tcW w:w="3846" w:type="dxa"/>
          </w:tcPr>
          <w:p w:rsidR="004D4D03" w:rsidRDefault="004D4D03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Caption w:val="Layout table"/>
            </w:tblPr>
            <w:tblGrid>
              <w:gridCol w:w="1872"/>
              <w:gridCol w:w="72"/>
              <w:gridCol w:w="1872"/>
            </w:tblGrid>
            <w:tr w:rsidR="004D4D03">
              <w:trPr>
                <w:trHeight w:hRule="exact" w:val="4464"/>
              </w:trPr>
              <w:sdt>
                <w:sdtPr>
                  <w:id w:val="1669750603"/>
                  <w:placeholder>
                    <w:docPart w:val="ED571CFA017B41D3A3A083187EF71423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1872" w:type="dxa"/>
                      <w:shd w:val="clear" w:color="auto" w:fill="000000" w:themeFill="text1"/>
                    </w:tcPr>
                    <w:p w:rsidR="004D4D03" w:rsidRDefault="00194283">
                      <w:pPr>
                        <w:pStyle w:val="Caption"/>
                      </w:pPr>
                      <w:r>
                        <w:t>View and edit this document in Word on your computer, tablet, or phone. You can edit text; easily insert content such as pictures, shapes, and tables; and seamlessly save the documen</w:t>
                      </w:r>
                      <w:r>
                        <w:t>t to the cloud from Word on your Windows, Mac, Android, or iOS device.</w:t>
                      </w:r>
                    </w:p>
                  </w:tc>
                </w:sdtContent>
              </w:sdt>
              <w:tc>
                <w:tcPr>
                  <w:tcW w:w="72" w:type="dxa"/>
                  <w:shd w:val="clear" w:color="auto" w:fill="auto"/>
                </w:tcPr>
                <w:p w:rsidR="004D4D03" w:rsidRDefault="004D4D03"/>
              </w:tc>
              <w:tc>
                <w:tcPr>
                  <w:tcW w:w="1872" w:type="dxa"/>
                  <w:shd w:val="clear" w:color="auto" w:fill="auto"/>
                </w:tcPr>
                <w:p w:rsidR="004D4D03" w:rsidRDefault="00194283">
                  <w:r>
                    <w:rPr>
                      <w:noProof/>
                    </w:rPr>
                    <w:drawing>
                      <wp:inline distT="0" distB="0" distL="0" distR="0">
                        <wp:extent cx="1150620" cy="2834640"/>
                        <wp:effectExtent l="0" t="0" r="0" b="3810"/>
                        <wp:docPr id="10" name="Picture 10" title="Photo of silhouette of a person in front of a plan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0620" cy="283464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sdt>
            <w:sdtPr>
              <w:id w:val="-1000425450"/>
              <w:placeholder>
                <w:docPart w:val="A080A85CC2CB4743BD1B119CA402003D"/>
              </w:placeholder>
              <w:temporary/>
              <w:showingPlcHdr/>
              <w15:appearance w15:val="hidden"/>
            </w:sdtPr>
            <w:sdtEndPr/>
            <w:sdtContent>
              <w:p w:rsidR="004D4D03" w:rsidRDefault="00194283">
                <w:pPr>
                  <w:pStyle w:val="Heading2"/>
                </w:pPr>
                <w:r>
                  <w:t>So what do you include in a brochure like this?</w:t>
                </w:r>
              </w:p>
            </w:sdtContent>
          </w:sdt>
          <w:sdt>
            <w:sdtPr>
              <w:id w:val="-336928708"/>
              <w:placeholder>
                <w:docPart w:val="24E1FB3438C6489F924274EBDDE91EB2"/>
              </w:placeholder>
              <w:temporary/>
              <w:showingPlcHdr/>
              <w15:appearance w15:val="hidden"/>
            </w:sdtPr>
            <w:sdtEndPr/>
            <w:sdtContent>
              <w:p w:rsidR="004D4D03" w:rsidRDefault="00194283">
                <w:r>
                  <w:t xml:space="preserve">We know you could go on for hours about how great your business is. (And we don’t blame you—you’re amazing!) </w:t>
                </w:r>
              </w:p>
              <w:p w:rsidR="004D4D03" w:rsidRDefault="00194283">
                <w:r>
                  <w:t xml:space="preserve">But since you need to keep it short and sweet here, maybe try a summary of competitive benefits at left and a brief success story here in the middle. </w:t>
                </w:r>
              </w:p>
              <w:p w:rsidR="004D4D03" w:rsidRDefault="00194283">
                <w:r>
                  <w:t>The right side of this page is perfect for those glowing testimonials and a list of key products or servi</w:t>
                </w:r>
                <w:r>
                  <w:t>ces.</w:t>
                </w:r>
              </w:p>
            </w:sdtContent>
          </w:sdt>
        </w:tc>
        <w:tc>
          <w:tcPr>
            <w:tcW w:w="1439" w:type="dxa"/>
          </w:tcPr>
          <w:p w:rsidR="004D4D03" w:rsidRDefault="004D4D03"/>
        </w:tc>
        <w:tc>
          <w:tcPr>
            <w:tcW w:w="3846" w:type="dxa"/>
          </w:tcPr>
          <w:sdt>
            <w:sdtPr>
              <w:id w:val="-388026123"/>
              <w:placeholder>
                <w:docPart w:val="899EFBC3322D4141A461AD102126E2EC"/>
              </w:placeholder>
              <w:temporary/>
              <w:showingPlcHdr/>
              <w15:appearance w15:val="hidden"/>
              <w:text/>
            </w:sdtPr>
            <w:sdtEndPr/>
            <w:sdtContent>
              <w:p w:rsidR="004D4D03" w:rsidRDefault="00194283">
                <w:pPr>
                  <w:pStyle w:val="Heading2"/>
                </w:pPr>
                <w:r>
                  <w:t>Don’t be shy! Show them how fabulous you are.</w:t>
                </w:r>
              </w:p>
            </w:sdtContent>
          </w:sdt>
          <w:sdt>
            <w:sdtPr>
              <w:rPr>
                <w:rStyle w:val="QuoteChar"/>
                <w:i/>
                <w:iCs/>
              </w:rPr>
              <w:id w:val="-256746256"/>
              <w:placeholder>
                <w:docPart w:val="365E2E16AEAA46D2AB6E406ECBC527C5"/>
              </w:placeholder>
              <w:temporary/>
              <w:showingPlcHdr/>
              <w15:appearance w15:val="hidden"/>
            </w:sdtPr>
            <w:sdtEndPr>
              <w:rPr>
                <w:rStyle w:val="DefaultParagraphFont"/>
              </w:rPr>
            </w:sdtEndPr>
            <w:sdtContent>
              <w:p w:rsidR="004D4D03" w:rsidRDefault="00194283">
                <w:pPr>
                  <w:pStyle w:val="Quote"/>
                  <w:rPr>
                    <w:rStyle w:val="QuoteChar"/>
                    <w:color w:val="404040" w:themeColor="text1" w:themeTint="BF"/>
                    <w:sz w:val="20"/>
                  </w:rPr>
                </w:pPr>
                <w:r>
                  <w:t>“Your company is the greatest. I can’t imagine anyone living without you.”</w:t>
                </w:r>
              </w:p>
            </w:sdtContent>
          </w:sdt>
          <w:sdt>
            <w:sdtPr>
              <w:rPr>
                <w:rStyle w:val="QuoteChar"/>
                <w:i w:val="0"/>
                <w:iCs w:val="0"/>
                <w:color w:val="404040" w:themeColor="text1" w:themeTint="BF"/>
                <w:sz w:val="20"/>
              </w:rPr>
              <w:id w:val="-1131009489"/>
              <w:placeholder>
                <w:docPart w:val="2B0A9149CB544CCDB7460B6E1003BF64"/>
              </w:placeholder>
              <w:temporary/>
              <w:showingPlcHdr/>
              <w15:appearance w15:val="hidden"/>
            </w:sdtPr>
            <w:sdtEndPr>
              <w:rPr>
                <w:rStyle w:val="DefaultParagraphFont"/>
              </w:rPr>
            </w:sdtEndPr>
            <w:sdtContent>
              <w:p w:rsidR="004D4D03" w:rsidRDefault="00194283">
                <w:pPr>
                  <w:rPr>
                    <w:rStyle w:val="QuoteChar"/>
                    <w:i w:val="0"/>
                    <w:iCs w:val="0"/>
                    <w:color w:val="404040" w:themeColor="text1" w:themeTint="BF"/>
                    <w:sz w:val="20"/>
                  </w:rPr>
                </w:pPr>
                <w:r>
                  <w:t>—Very smart customer</w:t>
                </w:r>
              </w:p>
            </w:sdtContent>
          </w:sdt>
          <w:sdt>
            <w:sdtPr>
              <w:rPr>
                <w:rStyle w:val="QuoteChar"/>
                <w:i/>
                <w:iCs/>
              </w:rPr>
              <w:id w:val="-1398656199"/>
              <w:placeholder>
                <w:docPart w:val="E59D4F3E5074489B8AA636BCD9D2783F"/>
              </w:placeholder>
              <w:temporary/>
              <w:showingPlcHdr/>
              <w15:appearance w15:val="hidden"/>
            </w:sdtPr>
            <w:sdtEndPr>
              <w:rPr>
                <w:rStyle w:val="DefaultParagraphFont"/>
              </w:rPr>
            </w:sdtEndPr>
            <w:sdtContent>
              <w:p w:rsidR="004D4D03" w:rsidRDefault="00194283">
                <w:pPr>
                  <w:pStyle w:val="Quote"/>
                  <w:rPr>
                    <w:rStyle w:val="QuoteChar"/>
                  </w:rPr>
                </w:pPr>
                <w:r>
                  <w:t>“This style is named Quote but you can also use it to call attention to an important piece of info.”</w:t>
                </w:r>
              </w:p>
            </w:sdtContent>
          </w:sdt>
          <w:sdt>
            <w:sdtPr>
              <w:rPr>
                <w:rStyle w:val="QuoteChar"/>
                <w:i w:val="0"/>
                <w:iCs w:val="0"/>
                <w:color w:val="404040" w:themeColor="text1" w:themeTint="BF"/>
                <w:sz w:val="20"/>
              </w:rPr>
              <w:id w:val="1922764613"/>
              <w:placeholder>
                <w:docPart w:val="39D687D81A9E40D1BF9E6E63D3A2F5ED"/>
              </w:placeholder>
              <w:temporary/>
              <w:showingPlcHdr/>
              <w15:appearance w15:val="hidden"/>
            </w:sdtPr>
            <w:sdtEndPr>
              <w:rPr>
                <w:rStyle w:val="DefaultParagraphFont"/>
              </w:rPr>
            </w:sdtEndPr>
            <w:sdtContent>
              <w:p w:rsidR="004D4D03" w:rsidRDefault="00194283">
                <w:r>
                  <w:t>—Your friends in Word</w:t>
                </w:r>
              </w:p>
            </w:sdtContent>
          </w:sdt>
          <w:sdt>
            <w:sdtPr>
              <w:rPr>
                <w:rStyle w:val="Heading2Char"/>
                <w:b/>
                <w:bCs/>
              </w:rPr>
              <w:id w:val="-676738222"/>
              <w:placeholder>
                <w:docPart w:val="DE3AF81FC7AF4AF693BA3BFE12FEAE82"/>
              </w:placeholder>
              <w:temporary/>
              <w:showingPlcHdr/>
              <w15:appearance w15:val="hidden"/>
            </w:sdtPr>
            <w:sdtEndPr>
              <w:rPr>
                <w:rStyle w:val="DefaultParagraphFont"/>
              </w:rPr>
            </w:sdtEndPr>
            <w:sdtContent>
              <w:p w:rsidR="004D4D03" w:rsidRDefault="00194283">
                <w:pPr>
                  <w:pStyle w:val="Heading2"/>
                  <w:rPr>
                    <w:rStyle w:val="Heading2Char"/>
                    <w:b/>
                    <w:bCs/>
                  </w:rPr>
                </w:pPr>
                <w:r>
                  <w:t>What you offer:</w:t>
                </w:r>
              </w:p>
            </w:sdtContent>
          </w:sdt>
          <w:sdt>
            <w:sdtPr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404040" w:themeColor="text1" w:themeTint="BF"/>
                <w:sz w:val="20"/>
                <w:szCs w:val="20"/>
              </w:rPr>
              <w:id w:val="-50307174"/>
              <w:placeholder>
                <w:docPart w:val="B109ACD5E25C405CBBE504FE9D9B1320"/>
              </w:placeholder>
              <w:temporary/>
              <w:showingPlcHdr/>
              <w15:appearance w15:val="hidden"/>
            </w:sdtPr>
            <w:sdtEndPr>
              <w:rPr>
                <w:rStyle w:val="DefaultParagraphFont"/>
              </w:rPr>
            </w:sdtEndPr>
            <w:sdtContent>
              <w:p w:rsidR="004D4D03" w:rsidRDefault="00194283">
                <w:pPr>
                  <w:pStyle w:val="ListBullet"/>
                </w:pPr>
                <w:r>
                  <w:t>Product or service</w:t>
                </w:r>
              </w:p>
              <w:p w:rsidR="004D4D03" w:rsidRDefault="00194283">
                <w:pPr>
                  <w:pStyle w:val="ListBullet"/>
                </w:pPr>
                <w:r>
                  <w:t>Product or service</w:t>
                </w:r>
              </w:p>
              <w:p w:rsidR="004D4D03" w:rsidRDefault="00194283">
                <w:pPr>
                  <w:pStyle w:val="ListBullet"/>
                </w:pPr>
                <w:r>
                  <w:t>Product or service</w:t>
                </w:r>
              </w:p>
              <w:p w:rsidR="004D4D03" w:rsidRDefault="00194283">
                <w:pPr>
                  <w:pStyle w:val="ListBullet"/>
                </w:pPr>
                <w:r>
                  <w:t>Product or service</w:t>
                </w:r>
              </w:p>
            </w:sdtContent>
          </w:sdt>
          <w:sdt>
            <w:sdtPr>
              <w:rPr>
                <w:rStyle w:val="Heading2Char"/>
                <w:b/>
                <w:bCs/>
              </w:rPr>
              <w:id w:val="-250435550"/>
              <w:placeholder>
                <w:docPart w:val="A50ADF3734E4496EBCB79AE13975EC62"/>
              </w:placeholder>
              <w:temporary/>
              <w:showingPlcHdr/>
              <w15:appearance w15:val="hidden"/>
            </w:sdtPr>
            <w:sdtEndPr>
              <w:rPr>
                <w:rStyle w:val="DefaultParagraphFont"/>
              </w:rPr>
            </w:sdtEndPr>
            <w:sdtContent>
              <w:p w:rsidR="004D4D03" w:rsidRDefault="00194283">
                <w:pPr>
                  <w:pStyle w:val="Heading2"/>
                  <w:rPr>
                    <w:rStyle w:val="Heading2Char"/>
                    <w:b/>
                    <w:bCs/>
                  </w:rPr>
                </w:pPr>
                <w:r>
                  <w:t>Your most impressive clients:</w:t>
                </w:r>
              </w:p>
            </w:sdtContent>
          </w:sdt>
          <w:sdt>
            <w:sdtPr>
              <w:rPr>
                <w:rStyle w:val="Heading2Char"/>
                <w:rFonts w:asciiTheme="minorHAnsi" w:eastAsiaTheme="minorHAnsi" w:hAnsiTheme="minorHAnsi" w:cstheme="minorBidi"/>
                <w:b w:val="0"/>
                <w:bCs w:val="0"/>
                <w:color w:val="404040" w:themeColor="text1" w:themeTint="BF"/>
                <w:sz w:val="20"/>
                <w:szCs w:val="20"/>
              </w:rPr>
              <w:id w:val="-1188595661"/>
              <w:placeholder>
                <w:docPart w:val="D84FEA05210C411FB7CB6F2871197701"/>
              </w:placeholder>
              <w:temporary/>
              <w:showingPlcHdr/>
              <w15:appearance w15:val="hidden"/>
            </w:sdtPr>
            <w:sdtEndPr>
              <w:rPr>
                <w:rStyle w:val="DefaultParagraphFont"/>
              </w:rPr>
            </w:sdtEndPr>
            <w:sdtContent>
              <w:p w:rsidR="004D4D03" w:rsidRDefault="00194283">
                <w:pPr>
                  <w:pStyle w:val="ListBullet"/>
                </w:pPr>
                <w:r>
                  <w:t>Big, important company</w:t>
                </w:r>
              </w:p>
              <w:p w:rsidR="004D4D03" w:rsidRDefault="00194283">
                <w:pPr>
                  <w:pStyle w:val="ListBullet"/>
                </w:pPr>
                <w:r>
                  <w:t>Another really well-known company</w:t>
                </w:r>
              </w:p>
            </w:sdtContent>
          </w:sdt>
        </w:tc>
      </w:tr>
    </w:tbl>
    <w:p w:rsidR="004D4D03" w:rsidRDefault="004D4D03">
      <w:pPr>
        <w:pStyle w:val="NoSpacing"/>
        <w:rPr>
          <w:sz w:val="8"/>
        </w:rPr>
      </w:pPr>
    </w:p>
    <w:sectPr w:rsidR="004D4D03">
      <w:pgSz w:w="15840" w:h="12240" w:orient="landscape" w:code="1"/>
      <w:pgMar w:top="720" w:right="720" w:bottom="72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440FD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1DAF15A"/>
    <w:lvl w:ilvl="0">
      <w:start w:val="1"/>
      <w:numFmt w:val="bullet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Constantia" w:hAnsi="Constantia" w:hint="default"/>
        <w:color w:val="EF4623" w:themeColor="accent1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04"/>
    <w:rsid w:val="00194283"/>
    <w:rsid w:val="003D1B0C"/>
    <w:rsid w:val="004D4D03"/>
    <w:rsid w:val="00A71104"/>
    <w:rsid w:val="00AC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FEFAB-BD3C-4DB1-9961-0FF678EF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en-U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0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2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8" w:space="8" w:color="000000" w:themeColor="text1"/>
      </w:pBdr>
      <w:spacing w:before="480" w:after="240"/>
      <w:contextualSpacing/>
      <w:outlineLvl w:val="0"/>
    </w:pPr>
    <w:rPr>
      <w:rFonts w:asciiTheme="majorHAnsi" w:eastAsiaTheme="majorEastAsia" w:hAnsiTheme="majorHAnsi" w:cstheme="majorBidi"/>
      <w:b/>
      <w:bCs/>
      <w:color w:val="EF4623" w:themeColor="accent1"/>
      <w:sz w:val="32"/>
      <w:szCs w:val="32"/>
    </w:rPr>
  </w:style>
  <w:style w:type="paragraph" w:styleId="Heading2">
    <w:name w:val="heading 2"/>
    <w:basedOn w:val="Normal"/>
    <w:link w:val="Heading2Char"/>
    <w:uiPriority w:val="1"/>
    <w:unhideWhenUsed/>
    <w:qFormat/>
    <w:pPr>
      <w:keepNext/>
      <w:keepLines/>
      <w:pBdr>
        <w:bottom w:val="single" w:sz="8" w:space="4" w:color="000000" w:themeColor="text1"/>
      </w:pBdr>
      <w:spacing w:before="480" w:after="240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36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table" w:customStyle="1" w:styleId="BrochureHostTable">
    <w:name w:val="Brochure Host Table"/>
    <w:basedOn w:val="TableNormal"/>
    <w:uiPriority w:val="99"/>
    <w:pPr>
      <w:spacing w:after="0" w:line="240" w:lineRule="auto"/>
    </w:pPr>
    <w:tblPr>
      <w:tblCellMar>
        <w:left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EF4623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32"/>
      <w:szCs w:val="26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</w:p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Quote">
    <w:name w:val="Quote"/>
    <w:basedOn w:val="Normal"/>
    <w:next w:val="Normal"/>
    <w:link w:val="QuoteChar"/>
    <w:uiPriority w:val="10"/>
    <w:qFormat/>
    <w:rPr>
      <w:i/>
      <w:iCs/>
      <w:color w:val="EF4623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EF4623" w:themeColor="accent1"/>
      <w:sz w:val="24"/>
    </w:rPr>
  </w:style>
  <w:style w:type="paragraph" w:styleId="Subtitle">
    <w:name w:val="Subtitle"/>
    <w:basedOn w:val="Normal"/>
    <w:link w:val="SubtitleChar"/>
    <w:uiPriority w:val="5"/>
    <w:qFormat/>
    <w:pPr>
      <w:numPr>
        <w:ilvl w:val="1"/>
      </w:numPr>
      <w:pBdr>
        <w:bottom w:val="single" w:sz="8" w:space="4" w:color="000000" w:themeColor="text1"/>
      </w:pBdr>
      <w:spacing w:before="120" w:after="120" w:line="240" w:lineRule="auto"/>
      <w:contextualSpacing/>
    </w:pPr>
    <w:rPr>
      <w:rFonts w:asciiTheme="majorHAnsi" w:eastAsiaTheme="majorEastAsia" w:hAnsiTheme="majorHAnsi" w:cstheme="majorBidi"/>
      <w:b/>
      <w:iCs/>
      <w:color w:val="000000" w:themeColor="text1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5"/>
    <w:rPr>
      <w:rFonts w:asciiTheme="majorHAnsi" w:eastAsiaTheme="majorEastAsia" w:hAnsiTheme="majorHAnsi" w:cstheme="majorBidi"/>
      <w:b/>
      <w:iCs/>
      <w:color w:val="000000" w:themeColor="text1"/>
      <w:sz w:val="40"/>
      <w:szCs w:val="24"/>
    </w:rPr>
  </w:style>
  <w:style w:type="paragraph" w:styleId="Title">
    <w:name w:val="Title"/>
    <w:basedOn w:val="Normal"/>
    <w:link w:val="TitleChar"/>
    <w:uiPriority w:val="4"/>
    <w:qFormat/>
    <w:pPr>
      <w:spacing w:before="120" w:after="160" w:line="240" w:lineRule="auto"/>
      <w:contextualSpacing/>
    </w:pPr>
    <w:rPr>
      <w:rFonts w:asciiTheme="majorHAnsi" w:eastAsiaTheme="majorEastAsia" w:hAnsiTheme="majorHAnsi" w:cstheme="majorBidi"/>
      <w:b/>
      <w:color w:val="EF4623" w:themeColor="accent1"/>
      <w:kern w:val="28"/>
      <w:sz w:val="76"/>
      <w:szCs w:val="52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b/>
      <w:color w:val="EF4623" w:themeColor="accent1"/>
      <w:kern w:val="28"/>
      <w:sz w:val="76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basedOn w:val="Normal"/>
    <w:uiPriority w:val="2"/>
    <w:qFormat/>
    <w:pPr>
      <w:spacing w:after="40"/>
      <w:ind w:right="144"/>
    </w:pPr>
    <w:rPr>
      <w:color w:val="EF4623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04040" w:themeColor="text1" w:themeTint="BF"/>
      <w:sz w:val="16"/>
      <w:szCs w:val="16"/>
    </w:rPr>
  </w:style>
  <w:style w:type="paragraph" w:customStyle="1" w:styleId="RecipientName">
    <w:name w:val="Recipient Name"/>
    <w:basedOn w:val="Normal"/>
    <w:uiPriority w:val="3"/>
    <w:qFormat/>
    <w:pPr>
      <w:spacing w:before="1200" w:after="0"/>
      <w:contextualSpacing/>
    </w:pPr>
    <w:rPr>
      <w:b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 w:line="240" w:lineRule="auto"/>
    </w:pPr>
    <w:rPr>
      <w:color w:val="auto"/>
    </w:rPr>
  </w:style>
  <w:style w:type="paragraph" w:customStyle="1" w:styleId="RecipientAddress">
    <w:name w:val="Recipient Address"/>
    <w:basedOn w:val="Normal"/>
    <w:uiPriority w:val="4"/>
    <w:qFormat/>
    <w:pPr>
      <w:spacing w:after="0"/>
    </w:pPr>
  </w:style>
  <w:style w:type="paragraph" w:styleId="Caption">
    <w:name w:val="caption"/>
    <w:basedOn w:val="Normal"/>
    <w:uiPriority w:val="1"/>
    <w:qFormat/>
    <w:pPr>
      <w:spacing w:before="120" w:after="120" w:line="240" w:lineRule="auto"/>
      <w:ind w:left="144" w:right="144"/>
    </w:pPr>
    <w:rPr>
      <w:iCs/>
      <w:color w:val="auto"/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</w:rPr>
  </w:style>
  <w:style w:type="paragraph" w:styleId="ListNumber">
    <w:name w:val="List Number"/>
    <w:basedOn w:val="Normal"/>
    <w:uiPriority w:val="10"/>
    <w:qFormat/>
    <w:pPr>
      <w:numPr>
        <w:numId w:val="7"/>
      </w:numPr>
      <w:tabs>
        <w:tab w:val="left" w:pos="360"/>
      </w:tabs>
      <w:contextualSpacing/>
    </w:pPr>
  </w:style>
  <w:style w:type="paragraph" w:styleId="Footer">
    <w:name w:val="footer"/>
    <w:basedOn w:val="Normal"/>
    <w:link w:val="FooterChar"/>
    <w:uiPriority w:val="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him\AppData\Roaming\Microsoft\Templates\Tri-fold%20brochure%20(Red%20and%20Black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141A835079E4D3EBFE37C361C5571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F8477-C160-4C77-91D0-970429D4FCC8}"/>
      </w:docPartPr>
      <w:docPartBody>
        <w:p w:rsidR="00000000" w:rsidRDefault="00186318">
          <w:pPr>
            <w:pStyle w:val="3141A835079E4D3EBFE37C361C557124"/>
          </w:pPr>
          <w:r>
            <w:t>To get started right away, just tap any placeholder text (such as this) and start typing to repl</w:t>
          </w:r>
          <w:r>
            <w:t>ace it with your own.</w:t>
          </w:r>
        </w:p>
      </w:docPartBody>
    </w:docPart>
    <w:docPart>
      <w:docPartPr>
        <w:name w:val="1E185E0197C54FFF8E52574446B14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B69F4-4D48-4B51-9537-85BC1CE19456}"/>
      </w:docPartPr>
      <w:docPartBody>
        <w:p w:rsidR="00000000" w:rsidRDefault="00186318">
          <w:pPr>
            <w:pStyle w:val="1E185E0197C54FFF8E52574446B14A2F"/>
          </w:pPr>
          <w:r>
            <w:t>This would be a great place for a mission statement.</w:t>
          </w:r>
        </w:p>
      </w:docPartBody>
    </w:docPart>
    <w:docPart>
      <w:docPartPr>
        <w:name w:val="98ACEFA6CAFB427AAFFFFF7D207B6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5EDBD-9C0D-40B9-9C58-2DDE2F3D313D}"/>
      </w:docPartPr>
      <w:docPartBody>
        <w:p w:rsidR="00655199" w:rsidRDefault="00186318">
          <w:r>
            <w:t>You can use this fresh, professional brochure just as it is or easily customize it.</w:t>
          </w:r>
        </w:p>
        <w:p w:rsidR="00000000" w:rsidRDefault="00186318">
          <w:pPr>
            <w:pStyle w:val="98ACEFA6CAFB427AAFFFFF7D207B695C"/>
          </w:pPr>
          <w:r>
            <w:t xml:space="preserve">On the next page, we’ve added a few tips (like this one) to help you get started. To replace any tip text with your </w:t>
          </w:r>
          <w:r>
            <w:t>own, just tap it and begin typing.</w:t>
          </w:r>
        </w:p>
      </w:docPartBody>
    </w:docPart>
    <w:docPart>
      <w:docPartPr>
        <w:name w:val="2AB5758D16E444B89E9E77F770B08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E3F97-C1D8-45EC-962C-00AE9F2E9E58}"/>
      </w:docPartPr>
      <w:docPartBody>
        <w:p w:rsidR="00000000" w:rsidRDefault="00186318">
          <w:pPr>
            <w:pStyle w:val="2AB5758D16E444B89E9E77F770B08E63"/>
          </w:pPr>
          <w:r>
            <w:t>Recipient</w:t>
          </w:r>
        </w:p>
      </w:docPartBody>
    </w:docPart>
    <w:docPart>
      <w:docPartPr>
        <w:name w:val="910F59DB796648EDABC011053E8B4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860B7-D728-4ACC-999B-748F43356CD4}"/>
      </w:docPartPr>
      <w:docPartBody>
        <w:p w:rsidR="00000000" w:rsidRDefault="00186318">
          <w:pPr>
            <w:pStyle w:val="910F59DB796648EDABC011053E8B47C1"/>
          </w:pPr>
          <w:r>
            <w:t>Street Address</w:t>
          </w:r>
          <w:r>
            <w:br/>
            <w:t>City, ST ZIP Code</w:t>
          </w:r>
        </w:p>
      </w:docPartBody>
    </w:docPart>
    <w:docPart>
      <w:docPartPr>
        <w:name w:val="A0DD23B769F64CB688EEBE76D556A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74101-AE08-444C-BABB-87DA1D6E3D7D}"/>
      </w:docPartPr>
      <w:docPartBody>
        <w:p w:rsidR="00000000" w:rsidRDefault="00186318">
          <w:pPr>
            <w:pStyle w:val="A0DD23B769F64CB688EEBE76D556A363"/>
          </w:pPr>
          <w:r>
            <w:t>Website</w:t>
          </w:r>
        </w:p>
      </w:docPartBody>
    </w:docPart>
    <w:docPart>
      <w:docPartPr>
        <w:name w:val="6F966E5D073542E1AE34BB268EE5D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C1640-4B66-417E-8C93-FB0F99592340}"/>
      </w:docPartPr>
      <w:docPartBody>
        <w:p w:rsidR="00000000" w:rsidRDefault="00186318">
          <w:pPr>
            <w:pStyle w:val="6F966E5D073542E1AE34BB268EE5DBE8"/>
          </w:pPr>
          <w:r>
            <w:t>Email</w:t>
          </w:r>
        </w:p>
      </w:docPartBody>
    </w:docPart>
    <w:docPart>
      <w:docPartPr>
        <w:name w:val="3686D9F13F6B4881B614C56698D02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3CB2C-89DD-4DBE-8AAB-53B21484D777}"/>
      </w:docPartPr>
      <w:docPartBody>
        <w:p w:rsidR="00000000" w:rsidRDefault="00186318">
          <w:pPr>
            <w:pStyle w:val="3686D9F13F6B4881B614C56698D0286F"/>
          </w:pPr>
          <w:r>
            <w:t>Company Name</w:t>
          </w:r>
        </w:p>
      </w:docPartBody>
    </w:docPart>
    <w:docPart>
      <w:docPartPr>
        <w:name w:val="F038B7978EBB48C5B2A36C59BBCF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411AF-6791-4AEE-9D1F-1F4BDADD7CDB}"/>
      </w:docPartPr>
      <w:docPartBody>
        <w:p w:rsidR="00000000" w:rsidRDefault="00186318">
          <w:pPr>
            <w:pStyle w:val="F038B7978EBB48C5B2A36C59BBCF72F8"/>
          </w:pPr>
          <w:r>
            <w:t>Street Address</w:t>
          </w:r>
          <w:r>
            <w:br/>
            <w:t>City, ST ZIP</w:t>
          </w:r>
        </w:p>
      </w:docPartBody>
    </w:docPart>
    <w:docPart>
      <w:docPartPr>
        <w:name w:val="A1BDA4CF95304168A1965B7C600D0C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6AD27-14B7-424E-B128-79A7F4D522A3}"/>
      </w:docPartPr>
      <w:docPartBody>
        <w:p w:rsidR="00000000" w:rsidRDefault="00186318">
          <w:pPr>
            <w:pStyle w:val="A1BDA4CF95304168A1965B7C600D0CDF"/>
          </w:pPr>
          <w:r>
            <w:t>Telephone</w:t>
          </w:r>
        </w:p>
      </w:docPartBody>
    </w:docPart>
    <w:docPart>
      <w:docPartPr>
        <w:name w:val="BC202ABE7D5343F9811C303697173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09518-8CB4-47E4-BD6D-6598DE96A774}"/>
      </w:docPartPr>
      <w:docPartBody>
        <w:p w:rsidR="00000000" w:rsidRDefault="00186318">
          <w:pPr>
            <w:pStyle w:val="BC202ABE7D5343F9811C3036971737D4"/>
          </w:pPr>
          <w:r>
            <w:t>Fax</w:t>
          </w:r>
        </w:p>
      </w:docPartBody>
    </w:docPart>
    <w:docPart>
      <w:docPartPr>
        <w:name w:val="BF5890E9D0CB42D2B11B91AD6BBA1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686CB-13A6-4B07-8CEC-F051E148667D}"/>
      </w:docPartPr>
      <w:docPartBody>
        <w:p w:rsidR="00000000" w:rsidRDefault="00186318">
          <w:pPr>
            <w:pStyle w:val="BF5890E9D0CB42D2B11B91AD6BBA1886"/>
          </w:pPr>
          <w:r>
            <w:t>Company Name</w:t>
          </w:r>
        </w:p>
      </w:docPartBody>
    </w:docPart>
    <w:docPart>
      <w:docPartPr>
        <w:name w:val="4F7ACFDDD2C04CEE93FA4688AE7466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FFC7D-D07A-4775-B3F5-E2819430C683}"/>
      </w:docPartPr>
      <w:docPartBody>
        <w:p w:rsidR="00000000" w:rsidRDefault="00186318">
          <w:pPr>
            <w:pStyle w:val="4F7ACFDDD2C04CEE93FA4688AE746699"/>
          </w:pPr>
          <w:r>
            <w:t>Think a document that looks this good has to be difficult to format? Think again!</w:t>
          </w:r>
        </w:p>
      </w:docPartBody>
    </w:docPart>
    <w:docPart>
      <w:docPartPr>
        <w:name w:val="9B3F4A40D3544ED3BA1B312429234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402145-9A9E-470E-821E-6F2F94F370D2}"/>
      </w:docPartPr>
      <w:docPartBody>
        <w:p w:rsidR="00655199" w:rsidRDefault="00186318">
          <w:pPr>
            <w:pStyle w:val="ListBullet"/>
          </w:pPr>
          <w:r>
            <w:t>To easily apply any text formatting you see in this document with just a tap, on the Home tab of the rib</w:t>
          </w:r>
          <w:r>
            <w:t>bon, check out Styles.</w:t>
          </w:r>
        </w:p>
        <w:p w:rsidR="00000000" w:rsidRDefault="00186318">
          <w:pPr>
            <w:pStyle w:val="9B3F4A40D3544ED3BA1B3124292347B1"/>
          </w:pPr>
          <w:r>
            <w:t>Use styles to easily format your Word documents in no time. For example, this text uses the List Bullet style.</w:t>
          </w:r>
        </w:p>
      </w:docPartBody>
    </w:docPart>
    <w:docPart>
      <w:docPartPr>
        <w:name w:val="9BB458C2168741D5A46B2495B3393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3D549-B1AF-487C-825E-96F2AEC41F29}"/>
      </w:docPartPr>
      <w:docPartBody>
        <w:p w:rsidR="00000000" w:rsidRDefault="00186318">
          <w:pPr>
            <w:pStyle w:val="9BB458C2168741D5A46B2495B339327C"/>
          </w:pPr>
          <w:r>
            <w:t>Find even more easy-to-use tools on the Insert tab, such as to add a hyperlink, insert a comment, or add automatic page numbering.</w:t>
          </w:r>
        </w:p>
      </w:docPartBody>
    </w:docPart>
    <w:docPart>
      <w:docPartPr>
        <w:name w:val="ED571CFA017B41D3A3A083187EF714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94234-E0AC-4551-AA01-382F0743177B}"/>
      </w:docPartPr>
      <w:docPartBody>
        <w:p w:rsidR="00000000" w:rsidRDefault="00186318">
          <w:pPr>
            <w:pStyle w:val="ED571CFA017B41D3A3A083187EF71423"/>
          </w:pPr>
          <w:r>
            <w:t>View and edit this document in Word on your computer, tablet, or phone. You can edit text; easily inser</w:t>
          </w:r>
          <w:r>
            <w:t>t content such as pictures, shapes, and tables; and seamlessly save the document to the cloud from Word on your Windows, Mac, Android, or iOS device.</w:t>
          </w:r>
        </w:p>
      </w:docPartBody>
    </w:docPart>
    <w:docPart>
      <w:docPartPr>
        <w:name w:val="A080A85CC2CB4743BD1B119CA4020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4A349-3554-430B-B9C4-279B5547F9D8}"/>
      </w:docPartPr>
      <w:docPartBody>
        <w:p w:rsidR="00000000" w:rsidRDefault="00186318">
          <w:pPr>
            <w:pStyle w:val="A080A85CC2CB4743BD1B119CA402003D"/>
          </w:pPr>
          <w:r>
            <w:t>So what do you include in a brochure like this?</w:t>
          </w:r>
        </w:p>
      </w:docPartBody>
    </w:docPart>
    <w:docPart>
      <w:docPartPr>
        <w:name w:val="24E1FB3438C6489F924274EBDDE91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ED703-4E76-43B2-841B-8138C677AA8A}"/>
      </w:docPartPr>
      <w:docPartBody>
        <w:p w:rsidR="00655199" w:rsidRDefault="00186318">
          <w:r>
            <w:t>We know you could go on for hours abo</w:t>
          </w:r>
          <w:r>
            <w:t xml:space="preserve">ut how great your business is. (And we don’t blame you—you’re amazing!) </w:t>
          </w:r>
        </w:p>
        <w:p w:rsidR="00655199" w:rsidRDefault="00186318">
          <w:r>
            <w:t xml:space="preserve">But since you need to keep it short and sweet here, maybe try a summary of competitive benefits at left and a brief success story here in the middle. </w:t>
          </w:r>
        </w:p>
        <w:p w:rsidR="00000000" w:rsidRDefault="00186318">
          <w:pPr>
            <w:pStyle w:val="24E1FB3438C6489F924274EBDDE91EB2"/>
          </w:pPr>
          <w:r>
            <w:t>The right side of this page is p</w:t>
          </w:r>
          <w:r>
            <w:t>erfect for those glowing testimonials and a list of key products or services.</w:t>
          </w:r>
        </w:p>
      </w:docPartBody>
    </w:docPart>
    <w:docPart>
      <w:docPartPr>
        <w:name w:val="899EFBC3322D4141A461AD102126E2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9232B-4A0F-437E-848A-2854490FEC84}"/>
      </w:docPartPr>
      <w:docPartBody>
        <w:p w:rsidR="00000000" w:rsidRDefault="00186318">
          <w:pPr>
            <w:pStyle w:val="899EFBC3322D4141A461AD102126E2EC"/>
          </w:pPr>
          <w:r>
            <w:t>Don’t be shy! Show them how fabulous you are.</w:t>
          </w:r>
        </w:p>
      </w:docPartBody>
    </w:docPart>
    <w:docPart>
      <w:docPartPr>
        <w:name w:val="365E2E16AEAA46D2AB6E406ECBC52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A978F-62DA-451D-B0A9-C65B3D15F646}"/>
      </w:docPartPr>
      <w:docPartBody>
        <w:p w:rsidR="00000000" w:rsidRDefault="00186318">
          <w:pPr>
            <w:pStyle w:val="365E2E16AEAA46D2AB6E406ECBC527C5"/>
          </w:pPr>
          <w:r>
            <w:t>“Your company is the greatest. I can’t imagine anyone living without you.”</w:t>
          </w:r>
        </w:p>
      </w:docPartBody>
    </w:docPart>
    <w:docPart>
      <w:docPartPr>
        <w:name w:val="2B0A9149CB544CCDB7460B6E1003BF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60D1E-396C-4907-8C4A-C3454C9985FD}"/>
      </w:docPartPr>
      <w:docPartBody>
        <w:p w:rsidR="00000000" w:rsidRDefault="00186318">
          <w:pPr>
            <w:pStyle w:val="2B0A9149CB544CCDB7460B6E1003BF64"/>
          </w:pPr>
          <w:r>
            <w:t>—Very smart customer</w:t>
          </w:r>
        </w:p>
      </w:docPartBody>
    </w:docPart>
    <w:docPart>
      <w:docPartPr>
        <w:name w:val="E59D4F3E5074489B8AA636BCD9D27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19D8D-64B5-4D53-9EC1-51D85ECE6A7E}"/>
      </w:docPartPr>
      <w:docPartBody>
        <w:p w:rsidR="00000000" w:rsidRDefault="00186318">
          <w:pPr>
            <w:pStyle w:val="E59D4F3E5074489B8AA636BCD9D2783F"/>
          </w:pPr>
          <w:r>
            <w:t>“This style is named Quote but you can also use it to call attention to an important piece of info.”</w:t>
          </w:r>
        </w:p>
      </w:docPartBody>
    </w:docPart>
    <w:docPart>
      <w:docPartPr>
        <w:name w:val="39D687D81A9E40D1BF9E6E63D3A2F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28F2F-94F3-4DB9-8B5A-FD5974D3284E}"/>
      </w:docPartPr>
      <w:docPartBody>
        <w:p w:rsidR="00000000" w:rsidRDefault="00186318">
          <w:pPr>
            <w:pStyle w:val="39D687D81A9E40D1BF9E6E63D3A2F5ED"/>
          </w:pPr>
          <w:r>
            <w:t>—Your friends in Word</w:t>
          </w:r>
        </w:p>
      </w:docPartBody>
    </w:docPart>
    <w:docPart>
      <w:docPartPr>
        <w:name w:val="DE3AF81FC7AF4AF693BA3BFE12FEAE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190C5-3D9C-4CE0-972C-1B01CC9C1DF8}"/>
      </w:docPartPr>
      <w:docPartBody>
        <w:p w:rsidR="00000000" w:rsidRDefault="00186318">
          <w:pPr>
            <w:pStyle w:val="DE3AF81FC7AF4AF693BA3BFE12FEAE82"/>
          </w:pPr>
          <w:r>
            <w:t>What you offer:</w:t>
          </w:r>
        </w:p>
      </w:docPartBody>
    </w:docPart>
    <w:docPart>
      <w:docPartPr>
        <w:name w:val="B109ACD5E25C405CBBE504FE9D9B13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D6C46-6B93-404F-A816-A31F997E2582}"/>
      </w:docPartPr>
      <w:docPartBody>
        <w:p w:rsidR="00655199" w:rsidRDefault="00186318">
          <w:pPr>
            <w:pStyle w:val="ListBullet"/>
          </w:pPr>
          <w:r>
            <w:t>Product or service</w:t>
          </w:r>
        </w:p>
        <w:p w:rsidR="00655199" w:rsidRDefault="00186318">
          <w:pPr>
            <w:pStyle w:val="ListBullet"/>
          </w:pPr>
          <w:r>
            <w:t>Product o</w:t>
          </w:r>
          <w:r>
            <w:t>r service</w:t>
          </w:r>
        </w:p>
        <w:p w:rsidR="00655199" w:rsidRDefault="00186318">
          <w:pPr>
            <w:pStyle w:val="ListBullet"/>
          </w:pPr>
          <w:r>
            <w:t>Product or service</w:t>
          </w:r>
        </w:p>
        <w:p w:rsidR="00000000" w:rsidRDefault="00186318">
          <w:pPr>
            <w:pStyle w:val="B109ACD5E25C405CBBE504FE9D9B1320"/>
          </w:pPr>
          <w:r>
            <w:t>Product or service</w:t>
          </w:r>
        </w:p>
      </w:docPartBody>
    </w:docPart>
    <w:docPart>
      <w:docPartPr>
        <w:name w:val="A50ADF3734E4496EBCB79AE13975E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ED148-8613-45DE-9CE0-5FADBD43BCE7}"/>
      </w:docPartPr>
      <w:docPartBody>
        <w:p w:rsidR="00000000" w:rsidRDefault="00186318">
          <w:pPr>
            <w:pStyle w:val="A50ADF3734E4496EBCB79AE13975EC62"/>
          </w:pPr>
          <w:r>
            <w:t>Your most impressive clients:</w:t>
          </w:r>
        </w:p>
      </w:docPartBody>
    </w:docPart>
    <w:docPart>
      <w:docPartPr>
        <w:name w:val="D84FEA05210C411FB7CB6F2871197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62421-93EB-425A-89A5-E62AA0F7D381}"/>
      </w:docPartPr>
      <w:docPartBody>
        <w:p w:rsidR="00655199" w:rsidRDefault="00186318">
          <w:pPr>
            <w:pStyle w:val="ListBullet"/>
          </w:pPr>
          <w:r>
            <w:t>Big, important company</w:t>
          </w:r>
        </w:p>
        <w:p w:rsidR="00000000" w:rsidRDefault="00186318">
          <w:pPr>
            <w:pStyle w:val="D84FEA05210C411FB7CB6F2871197701"/>
          </w:pPr>
          <w:r>
            <w:t>Another really well-known 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1DAF15A"/>
    <w:lvl w:ilvl="0">
      <w:start w:val="1"/>
      <w:numFmt w:val="bullet"/>
      <w:pStyle w:val="ListBullet"/>
      <w:lvlText w:val="•"/>
      <w:lvlJc w:val="left"/>
      <w:pPr>
        <w:tabs>
          <w:tab w:val="num" w:pos="360"/>
        </w:tabs>
        <w:ind w:left="360" w:hanging="360"/>
      </w:pPr>
      <w:rPr>
        <w:rFonts w:ascii="Constantia" w:hAnsi="Constant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18"/>
    <w:rsid w:val="0018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1A835079E4D3EBFE37C361C557124">
    <w:name w:val="3141A835079E4D3EBFE37C361C557124"/>
  </w:style>
  <w:style w:type="paragraph" w:customStyle="1" w:styleId="1E185E0197C54FFF8E52574446B14A2F">
    <w:name w:val="1E185E0197C54FFF8E52574446B14A2F"/>
  </w:style>
  <w:style w:type="paragraph" w:customStyle="1" w:styleId="98ACEFA6CAFB427AAFFFFF7D207B695C">
    <w:name w:val="98ACEFA6CAFB427AAFFFFF7D207B695C"/>
  </w:style>
  <w:style w:type="paragraph" w:customStyle="1" w:styleId="2AB5758D16E444B89E9E77F770B08E63">
    <w:name w:val="2AB5758D16E444B89E9E77F770B08E63"/>
  </w:style>
  <w:style w:type="paragraph" w:customStyle="1" w:styleId="910F59DB796648EDABC011053E8B47C1">
    <w:name w:val="910F59DB796648EDABC011053E8B47C1"/>
  </w:style>
  <w:style w:type="paragraph" w:customStyle="1" w:styleId="A0DD23B769F64CB688EEBE76D556A363">
    <w:name w:val="A0DD23B769F64CB688EEBE76D556A363"/>
  </w:style>
  <w:style w:type="paragraph" w:customStyle="1" w:styleId="6F966E5D073542E1AE34BB268EE5DBE8">
    <w:name w:val="6F966E5D073542E1AE34BB268EE5DBE8"/>
  </w:style>
  <w:style w:type="paragraph" w:customStyle="1" w:styleId="3686D9F13F6B4881B614C56698D0286F">
    <w:name w:val="3686D9F13F6B4881B614C56698D0286F"/>
  </w:style>
  <w:style w:type="paragraph" w:customStyle="1" w:styleId="F038B7978EBB48C5B2A36C59BBCF72F8">
    <w:name w:val="F038B7978EBB48C5B2A36C59BBCF72F8"/>
  </w:style>
  <w:style w:type="paragraph" w:customStyle="1" w:styleId="A1BDA4CF95304168A1965B7C600D0CDF">
    <w:name w:val="A1BDA4CF95304168A1965B7C600D0CDF"/>
  </w:style>
  <w:style w:type="paragraph" w:customStyle="1" w:styleId="BC202ABE7D5343F9811C3036971737D4">
    <w:name w:val="BC202ABE7D5343F9811C3036971737D4"/>
  </w:style>
  <w:style w:type="paragraph" w:customStyle="1" w:styleId="BF5890E9D0CB42D2B11B91AD6BBA1886">
    <w:name w:val="BF5890E9D0CB42D2B11B91AD6BBA1886"/>
  </w:style>
  <w:style w:type="paragraph" w:customStyle="1" w:styleId="880F1C3BD6764D77BD1B847E8A8FA531">
    <w:name w:val="880F1C3BD6764D77BD1B847E8A8FA531"/>
  </w:style>
  <w:style w:type="paragraph" w:customStyle="1" w:styleId="4F7ACFDDD2C04CEE93FA4688AE746699">
    <w:name w:val="4F7ACFDDD2C04CEE93FA4688AE746699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tabs>
        <w:tab w:val="left" w:pos="360"/>
      </w:tabs>
      <w:spacing w:after="180" w:line="288" w:lineRule="auto"/>
    </w:pPr>
    <w:rPr>
      <w:rFonts w:eastAsiaTheme="minorHAnsi"/>
      <w:color w:val="404040" w:themeColor="text1" w:themeTint="BF"/>
      <w:sz w:val="20"/>
      <w:szCs w:val="20"/>
    </w:rPr>
  </w:style>
  <w:style w:type="paragraph" w:customStyle="1" w:styleId="9B3F4A40D3544ED3BA1B3124292347B1">
    <w:name w:val="9B3F4A40D3544ED3BA1B3124292347B1"/>
  </w:style>
  <w:style w:type="paragraph" w:customStyle="1" w:styleId="9BB458C2168741D5A46B2495B339327C">
    <w:name w:val="9BB458C2168741D5A46B2495B339327C"/>
  </w:style>
  <w:style w:type="paragraph" w:customStyle="1" w:styleId="ED571CFA017B41D3A3A083187EF71423">
    <w:name w:val="ED571CFA017B41D3A3A083187EF71423"/>
  </w:style>
  <w:style w:type="paragraph" w:customStyle="1" w:styleId="A080A85CC2CB4743BD1B119CA402003D">
    <w:name w:val="A080A85CC2CB4743BD1B119CA402003D"/>
  </w:style>
  <w:style w:type="paragraph" w:customStyle="1" w:styleId="24E1FB3438C6489F924274EBDDE91EB2">
    <w:name w:val="24E1FB3438C6489F924274EBDDE91EB2"/>
  </w:style>
  <w:style w:type="paragraph" w:customStyle="1" w:styleId="899EFBC3322D4141A461AD102126E2EC">
    <w:name w:val="899EFBC3322D4141A461AD102126E2EC"/>
  </w:style>
  <w:style w:type="paragraph" w:customStyle="1" w:styleId="365E2E16AEAA46D2AB6E406ECBC527C5">
    <w:name w:val="365E2E16AEAA46D2AB6E406ECBC527C5"/>
  </w:style>
  <w:style w:type="paragraph" w:customStyle="1" w:styleId="2B0A9149CB544CCDB7460B6E1003BF64">
    <w:name w:val="2B0A9149CB544CCDB7460B6E1003BF64"/>
  </w:style>
  <w:style w:type="paragraph" w:customStyle="1" w:styleId="E59D4F3E5074489B8AA636BCD9D2783F">
    <w:name w:val="E59D4F3E5074489B8AA636BCD9D2783F"/>
  </w:style>
  <w:style w:type="paragraph" w:customStyle="1" w:styleId="39D687D81A9E40D1BF9E6E63D3A2F5ED">
    <w:name w:val="39D687D81A9E40D1BF9E6E63D3A2F5ED"/>
  </w:style>
  <w:style w:type="paragraph" w:customStyle="1" w:styleId="DE3AF81FC7AF4AF693BA3BFE12FEAE82">
    <w:name w:val="DE3AF81FC7AF4AF693BA3BFE12FEAE82"/>
  </w:style>
  <w:style w:type="paragraph" w:customStyle="1" w:styleId="B109ACD5E25C405CBBE504FE9D9B1320">
    <w:name w:val="B109ACD5E25C405CBBE504FE9D9B1320"/>
  </w:style>
  <w:style w:type="paragraph" w:customStyle="1" w:styleId="A50ADF3734E4496EBCB79AE13975EC62">
    <w:name w:val="A50ADF3734E4496EBCB79AE13975EC62"/>
  </w:style>
  <w:style w:type="paragraph" w:customStyle="1" w:styleId="D84FEA05210C411FB7CB6F2871197701">
    <w:name w:val="D84FEA05210C411FB7CB6F28711977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and Black Business Set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2A163A-7B2B-4573-B5F9-B12DED1C71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Tri-fold brochure (Red and Black design)</Template>
  <TotalTime>25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احسان نوین</dc:title>
  <dc:subject/>
  <dc:creator>Windows User</dc:creator>
  <cp:keywords/>
  <dc:description/>
  <cp:lastModifiedBy>Microsoft account</cp:lastModifiedBy>
  <cp:revision>1</cp:revision>
  <dcterms:created xsi:type="dcterms:W3CDTF">2021-07-06T15:08:00Z</dcterms:created>
  <dcterms:modified xsi:type="dcterms:W3CDTF">2021-07-06T16:21:00Z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TC028051419991</vt:lpwstr>
  </property>
</Properties>
</file>